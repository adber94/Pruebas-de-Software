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85" w:rsidRPr="00B90766" w:rsidRDefault="00F72512">
      <w:pPr>
        <w:pStyle w:val="Puesto"/>
        <w:jc w:val="right"/>
        <w:rPr>
          <w:lang w:val="es-MX"/>
        </w:rPr>
      </w:pPr>
      <w:r>
        <w:fldChar w:fldCharType="begin"/>
      </w:r>
      <w:r w:rsidRPr="00B90766">
        <w:rPr>
          <w:lang w:val="es-MX"/>
        </w:rPr>
        <w:instrText xml:space="preserve"> SUBJECT  \* MERGEFORMAT </w:instrText>
      </w:r>
      <w:r>
        <w:fldChar w:fldCharType="separate"/>
      </w:r>
      <w:r w:rsidR="002F65BB">
        <w:rPr>
          <w:lang w:val="es-MX"/>
        </w:rPr>
        <w:t>&lt;Punto de Venta: iT</w:t>
      </w:r>
      <w:r w:rsidR="00B90766" w:rsidRPr="00B90766">
        <w:rPr>
          <w:lang w:val="es-MX"/>
        </w:rPr>
        <w:t xml:space="preserve">unes </w:t>
      </w:r>
      <w:r w:rsidR="000F4FC4" w:rsidRPr="00B90766">
        <w:rPr>
          <w:lang w:val="es-MX"/>
        </w:rPr>
        <w:t>&gt;</w:t>
      </w:r>
      <w:r>
        <w:fldChar w:fldCharType="end"/>
      </w:r>
    </w:p>
    <w:p w:rsidR="009B1B85" w:rsidRPr="009B63A5" w:rsidRDefault="00F72512">
      <w:pPr>
        <w:pStyle w:val="Puesto"/>
        <w:jc w:val="right"/>
      </w:pPr>
      <w:r>
        <w:fldChar w:fldCharType="begin"/>
      </w:r>
      <w:r w:rsidRPr="009B63A5">
        <w:instrText xml:space="preserve">title  \* Mergeformat </w:instrText>
      </w:r>
      <w:r>
        <w:fldChar w:fldCharType="separate"/>
      </w:r>
      <w:r w:rsidR="000F4FC4" w:rsidRPr="009B63A5">
        <w:t>Use-Ca</w:t>
      </w:r>
      <w:r w:rsidR="00B90766" w:rsidRPr="009B63A5">
        <w:t>se</w:t>
      </w:r>
      <w:r w:rsidR="009B63A5" w:rsidRPr="009B63A5">
        <w:t xml:space="preserve"> Specification: &lt;</w:t>
      </w:r>
      <w:proofErr w:type="spellStart"/>
      <w:r w:rsidR="009B63A5" w:rsidRPr="009B63A5">
        <w:t>Consultar</w:t>
      </w:r>
      <w:proofErr w:type="spellEnd"/>
      <w:r w:rsidR="002069D3" w:rsidRPr="009B63A5">
        <w:t xml:space="preserve"> </w:t>
      </w:r>
      <w:proofErr w:type="spellStart"/>
      <w:r w:rsidR="002069D3" w:rsidRPr="009B63A5">
        <w:t>Productos</w:t>
      </w:r>
      <w:proofErr w:type="spellEnd"/>
      <w:r w:rsidR="002069D3" w:rsidRPr="009B63A5">
        <w:t xml:space="preserve"> </w:t>
      </w:r>
      <w:proofErr w:type="spellStart"/>
      <w:r w:rsidR="002069D3" w:rsidRPr="009B63A5">
        <w:t>en</w:t>
      </w:r>
      <w:proofErr w:type="spellEnd"/>
      <w:r w:rsidR="002069D3" w:rsidRPr="009B63A5">
        <w:t xml:space="preserve"> Stock</w:t>
      </w:r>
      <w:r w:rsidR="000F4FC4" w:rsidRPr="009B63A5">
        <w:t>&gt;</w:t>
      </w:r>
      <w:r>
        <w:fldChar w:fldCharType="end"/>
      </w:r>
    </w:p>
    <w:p w:rsidR="009B1B85" w:rsidRPr="009B63A5" w:rsidRDefault="009B1B85">
      <w:pPr>
        <w:pStyle w:val="Puesto"/>
        <w:jc w:val="right"/>
      </w:pPr>
    </w:p>
    <w:p w:rsidR="009B1B85" w:rsidRDefault="00F72512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9B1B85" w:rsidRDefault="009B1B85"/>
    <w:p w:rsidR="009B1B85" w:rsidRDefault="009B1B85">
      <w:pPr>
        <w:pStyle w:val="Textoindependiente"/>
      </w:pPr>
    </w:p>
    <w:p w:rsidR="009B1B85" w:rsidRDefault="009B1B85">
      <w:pPr>
        <w:pStyle w:val="Textoindependiente"/>
      </w:pPr>
    </w:p>
    <w:p w:rsidR="009B1B85" w:rsidRDefault="009B1B85">
      <w:pPr>
        <w:sectPr w:rsidR="009B1B8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B1B85" w:rsidRDefault="00F72512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1B85">
        <w:tc>
          <w:tcPr>
            <w:tcW w:w="2304" w:type="dxa"/>
          </w:tcPr>
          <w:p w:rsidR="009B1B85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B1B85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B1B85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B1B85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1B85">
        <w:tc>
          <w:tcPr>
            <w:tcW w:w="2304" w:type="dxa"/>
          </w:tcPr>
          <w:p w:rsidR="009B1B85" w:rsidRDefault="00B90766">
            <w:pPr>
              <w:pStyle w:val="Tabletext"/>
            </w:pPr>
            <w:r>
              <w:t>&lt;11/Sep/16</w:t>
            </w:r>
            <w:r w:rsidR="00F72512">
              <w:t>&gt;</w:t>
            </w:r>
          </w:p>
        </w:tc>
        <w:tc>
          <w:tcPr>
            <w:tcW w:w="1152" w:type="dxa"/>
          </w:tcPr>
          <w:p w:rsidR="009B1B85" w:rsidRDefault="00B90766">
            <w:pPr>
              <w:pStyle w:val="Tabletext"/>
            </w:pPr>
            <w:r>
              <w:t>&lt;1.0</w:t>
            </w:r>
            <w:r w:rsidR="00F72512">
              <w:t>&gt;</w:t>
            </w:r>
          </w:p>
        </w:tc>
        <w:tc>
          <w:tcPr>
            <w:tcW w:w="3744" w:type="dxa"/>
          </w:tcPr>
          <w:p w:rsidR="009B1B85" w:rsidRPr="00B90766" w:rsidRDefault="00B90766" w:rsidP="009B63A5">
            <w:pPr>
              <w:pStyle w:val="Tabletext"/>
              <w:rPr>
                <w:lang w:val="es-MX"/>
              </w:rPr>
            </w:pPr>
            <w:r w:rsidRPr="00B90766">
              <w:rPr>
                <w:lang w:val="es-MX"/>
              </w:rPr>
              <w:t xml:space="preserve">&lt;Aquí se detallara información </w:t>
            </w:r>
            <w:r w:rsidR="00932CCC">
              <w:rPr>
                <w:lang w:val="es-MX"/>
              </w:rPr>
              <w:t xml:space="preserve">del caso de uso, </w:t>
            </w:r>
            <w:r w:rsidR="009B63A5">
              <w:rPr>
                <w:lang w:val="es-MX"/>
              </w:rPr>
              <w:t>consultar</w:t>
            </w:r>
            <w:r w:rsidR="002069D3">
              <w:rPr>
                <w:lang w:val="es-MX"/>
              </w:rPr>
              <w:t xml:space="preserve"> productos en Stock</w:t>
            </w:r>
            <w:r w:rsidR="00F72512" w:rsidRPr="00B90766">
              <w:rPr>
                <w:lang w:val="es-MX"/>
              </w:rPr>
              <w:t>&gt;</w:t>
            </w:r>
          </w:p>
        </w:tc>
        <w:tc>
          <w:tcPr>
            <w:tcW w:w="2304" w:type="dxa"/>
          </w:tcPr>
          <w:p w:rsidR="009B1B85" w:rsidRDefault="00B90766">
            <w:pPr>
              <w:pStyle w:val="Tabletext"/>
            </w:pPr>
            <w:r>
              <w:t>&lt;Adriana Ortiz</w:t>
            </w:r>
            <w:r w:rsidR="00F72512">
              <w:t>&gt;</w:t>
            </w:r>
          </w:p>
        </w:tc>
      </w:tr>
      <w:tr w:rsidR="009B1B85">
        <w:tc>
          <w:tcPr>
            <w:tcW w:w="2304" w:type="dxa"/>
          </w:tcPr>
          <w:p w:rsidR="009B1B85" w:rsidRDefault="009B1B85">
            <w:pPr>
              <w:pStyle w:val="Tabletext"/>
            </w:pPr>
          </w:p>
        </w:tc>
        <w:tc>
          <w:tcPr>
            <w:tcW w:w="1152" w:type="dxa"/>
          </w:tcPr>
          <w:p w:rsidR="009B1B85" w:rsidRDefault="009B1B85">
            <w:pPr>
              <w:pStyle w:val="Tabletext"/>
            </w:pPr>
          </w:p>
        </w:tc>
        <w:tc>
          <w:tcPr>
            <w:tcW w:w="3744" w:type="dxa"/>
          </w:tcPr>
          <w:p w:rsidR="009B1B85" w:rsidRDefault="009B1B85">
            <w:pPr>
              <w:pStyle w:val="Tabletext"/>
            </w:pPr>
          </w:p>
        </w:tc>
        <w:tc>
          <w:tcPr>
            <w:tcW w:w="2304" w:type="dxa"/>
          </w:tcPr>
          <w:p w:rsidR="009B1B85" w:rsidRDefault="009B1B85">
            <w:pPr>
              <w:pStyle w:val="Tabletext"/>
            </w:pPr>
          </w:p>
        </w:tc>
      </w:tr>
      <w:tr w:rsidR="009B1B85">
        <w:tc>
          <w:tcPr>
            <w:tcW w:w="2304" w:type="dxa"/>
          </w:tcPr>
          <w:p w:rsidR="009B1B85" w:rsidRDefault="009B1B85">
            <w:pPr>
              <w:pStyle w:val="Tabletext"/>
            </w:pPr>
          </w:p>
        </w:tc>
        <w:tc>
          <w:tcPr>
            <w:tcW w:w="1152" w:type="dxa"/>
          </w:tcPr>
          <w:p w:rsidR="009B1B85" w:rsidRDefault="009B1B85">
            <w:pPr>
              <w:pStyle w:val="Tabletext"/>
            </w:pPr>
          </w:p>
        </w:tc>
        <w:tc>
          <w:tcPr>
            <w:tcW w:w="3744" w:type="dxa"/>
          </w:tcPr>
          <w:p w:rsidR="009B1B85" w:rsidRDefault="009B1B85">
            <w:pPr>
              <w:pStyle w:val="Tabletext"/>
            </w:pPr>
          </w:p>
        </w:tc>
        <w:tc>
          <w:tcPr>
            <w:tcW w:w="2304" w:type="dxa"/>
          </w:tcPr>
          <w:p w:rsidR="009B1B85" w:rsidRDefault="009B1B85">
            <w:pPr>
              <w:pStyle w:val="Tabletext"/>
            </w:pPr>
          </w:p>
        </w:tc>
      </w:tr>
      <w:tr w:rsidR="009B1B85">
        <w:tc>
          <w:tcPr>
            <w:tcW w:w="2304" w:type="dxa"/>
          </w:tcPr>
          <w:p w:rsidR="009B1B85" w:rsidRDefault="009B1B85">
            <w:pPr>
              <w:pStyle w:val="Tabletext"/>
            </w:pPr>
          </w:p>
        </w:tc>
        <w:tc>
          <w:tcPr>
            <w:tcW w:w="1152" w:type="dxa"/>
          </w:tcPr>
          <w:p w:rsidR="009B1B85" w:rsidRDefault="009B1B85">
            <w:pPr>
              <w:pStyle w:val="Tabletext"/>
            </w:pPr>
          </w:p>
        </w:tc>
        <w:tc>
          <w:tcPr>
            <w:tcW w:w="3744" w:type="dxa"/>
          </w:tcPr>
          <w:p w:rsidR="009B1B85" w:rsidRDefault="009B1B85">
            <w:pPr>
              <w:pStyle w:val="Tabletext"/>
            </w:pPr>
          </w:p>
        </w:tc>
        <w:tc>
          <w:tcPr>
            <w:tcW w:w="2304" w:type="dxa"/>
          </w:tcPr>
          <w:p w:rsidR="009B1B85" w:rsidRDefault="009B1B85">
            <w:pPr>
              <w:pStyle w:val="Tabletext"/>
            </w:pPr>
          </w:p>
        </w:tc>
      </w:tr>
    </w:tbl>
    <w:p w:rsidR="009B1B85" w:rsidRDefault="009B1B85"/>
    <w:p w:rsidR="009B1B85" w:rsidRDefault="00F72512">
      <w:pPr>
        <w:pStyle w:val="Puesto"/>
      </w:pPr>
      <w:r>
        <w:br w:type="page"/>
      </w:r>
      <w:r>
        <w:lastRenderedPageBreak/>
        <w:t>Table of Contents</w:t>
      </w:r>
    </w:p>
    <w:p w:rsidR="009B1B85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4</w:t>
      </w:r>
      <w:r>
        <w:rPr>
          <w:noProof/>
        </w:rPr>
        <w:fldChar w:fldCharType="end"/>
      </w:r>
    </w:p>
    <w:p w:rsidR="009B1B85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5</w:t>
      </w:r>
      <w:r>
        <w:rPr>
          <w:noProof/>
        </w:rPr>
        <w:fldChar w:fldCharType="end"/>
      </w:r>
    </w:p>
    <w:p w:rsidR="009B1B85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580640">
        <w:rPr>
          <w:noProof/>
        </w:rPr>
        <w:t>5</w:t>
      </w:r>
      <w:r>
        <w:rPr>
          <w:noProof/>
        </w:rPr>
        <w:fldChar w:fldCharType="end"/>
      </w:r>
    </w:p>
    <w:p w:rsidR="009B1B85" w:rsidRDefault="00F72512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F4FC4">
        <w:t>Use-Ca</w:t>
      </w:r>
      <w:r w:rsidR="00644D9E">
        <w:t>se Specification: &lt;</w:t>
      </w:r>
      <w:r w:rsidR="00644D9E" w:rsidRPr="00644D9E">
        <w:t xml:space="preserve"> </w:t>
      </w:r>
      <w:proofErr w:type="spellStart"/>
      <w:r w:rsidR="00644D9E" w:rsidRPr="00644D9E">
        <w:t>Consultar</w:t>
      </w:r>
      <w:proofErr w:type="spellEnd"/>
      <w:r w:rsidR="00644D9E" w:rsidRPr="00644D9E">
        <w:t xml:space="preserve"> Stock </w:t>
      </w:r>
      <w:r w:rsidR="000F4FC4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9B1B85" w:rsidRDefault="009B1B85">
      <w:pPr>
        <w:pStyle w:val="InfoBlue"/>
      </w:pPr>
    </w:p>
    <w:p w:rsidR="009B1B85" w:rsidRDefault="00F72512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 w:rsidR="00FD7560">
        <w:t xml:space="preserve">: </w:t>
      </w:r>
      <w:proofErr w:type="spellStart"/>
      <w:r w:rsidR="00644D9E" w:rsidRPr="00644D9E">
        <w:t>Consultar</w:t>
      </w:r>
      <w:proofErr w:type="spellEnd"/>
      <w:r w:rsidR="00644D9E" w:rsidRPr="00644D9E">
        <w:t xml:space="preserve"> Stock</w:t>
      </w:r>
      <w:r>
        <w:t xml:space="preserve"> </w:t>
      </w:r>
    </w:p>
    <w:p w:rsidR="009B1B85" w:rsidRDefault="00F72512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2069D3" w:rsidRPr="00C80989" w:rsidRDefault="002069D3" w:rsidP="00C80989">
      <w:pPr>
        <w:rPr>
          <w:lang w:val="es-MX"/>
        </w:rPr>
      </w:pPr>
      <w:r>
        <w:rPr>
          <w:lang w:val="es-MX"/>
        </w:rPr>
        <w:t>El propósito de este caso de uso es para poder revisar nuestro inventario y verificar cuales son los productos en existencia.</w:t>
      </w:r>
    </w:p>
    <w:p w:rsidR="009B1B85" w:rsidRDefault="00F72512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9B1B85" w:rsidRDefault="00F72512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  <w:bookmarkStart w:id="12" w:name="_GoBack"/>
      <w:bookmarkEnd w:id="12"/>
    </w:p>
    <w:p w:rsidR="00BE52AC" w:rsidRDefault="002069D3" w:rsidP="002E7A3C">
      <w:pPr>
        <w:rPr>
          <w:lang w:val="es-MX"/>
        </w:rPr>
      </w:pPr>
      <w:r w:rsidRPr="002069D3">
        <w:rPr>
          <w:lang w:val="es-MX"/>
        </w:rPr>
        <w:t>En este caso de uso</w:t>
      </w:r>
      <w:r>
        <w:rPr>
          <w:lang w:val="es-MX"/>
        </w:rPr>
        <w:t xml:space="preserve"> el actor es el administrador</w:t>
      </w:r>
      <w:r w:rsidR="00644D9E">
        <w:rPr>
          <w:lang w:val="es-MX"/>
        </w:rPr>
        <w:t xml:space="preserve"> y el empleado</w:t>
      </w:r>
      <w:r w:rsidR="009B63A5">
        <w:rPr>
          <w:lang w:val="es-MX"/>
        </w:rPr>
        <w:t xml:space="preserve">. </w:t>
      </w:r>
      <w:r>
        <w:rPr>
          <w:lang w:val="es-MX"/>
        </w:rPr>
        <w:t>Principalmente</w:t>
      </w:r>
      <w:r w:rsidR="00051B5A">
        <w:rPr>
          <w:lang w:val="es-MX"/>
        </w:rPr>
        <w:t xml:space="preserve"> el actor se va a dirigir a la opción de Stock y habrá distintos botones</w:t>
      </w:r>
      <w:r w:rsidR="001051AD">
        <w:rPr>
          <w:lang w:val="es-MX"/>
        </w:rPr>
        <w:t xml:space="preserve"> con varios criterios</w:t>
      </w:r>
      <w:r w:rsidR="00051B5A">
        <w:rPr>
          <w:lang w:val="es-MX"/>
        </w:rPr>
        <w:t xml:space="preserve"> para que se muestre la </w:t>
      </w:r>
      <w:r w:rsidR="001051AD">
        <w:rPr>
          <w:lang w:val="es-MX"/>
        </w:rPr>
        <w:t>información</w:t>
      </w:r>
      <w:r w:rsidR="00051B5A">
        <w:rPr>
          <w:lang w:val="es-MX"/>
        </w:rPr>
        <w:t xml:space="preserve"> de los productos en existencia, </w:t>
      </w:r>
      <w:r w:rsidR="001051AD">
        <w:rPr>
          <w:lang w:val="es-MX"/>
        </w:rPr>
        <w:t>una vez que se haya seleccionado el botón para la consulta, mostrara la información según la opción que se haya seleccionado, por ejemplo: consulta de los primeros 5 productos, consulta en orden alfabético o por tipo, etc. En este caso de uso solo se utilizara con fines de consulta y no se harán cambios en el sistema.</w:t>
      </w:r>
    </w:p>
    <w:p w:rsidR="009B1B85" w:rsidRDefault="00F72512">
      <w:pPr>
        <w:pStyle w:val="Ttulo2"/>
        <w:widowControl/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9B1B85" w:rsidRDefault="00F72512">
      <w:pPr>
        <w:pStyle w:val="Ttulo3"/>
        <w:widowControl/>
      </w:pPr>
      <w:bookmarkStart w:id="16" w:name="_Toc423410242"/>
      <w:bookmarkStart w:id="17" w:name="_Toc425054508"/>
      <w:bookmarkStart w:id="18" w:name="_Toc508098434"/>
      <w:r>
        <w:t>&lt; First Alternative Flow &gt;</w:t>
      </w:r>
      <w:bookmarkEnd w:id="16"/>
      <w:bookmarkEnd w:id="17"/>
      <w:bookmarkEnd w:id="18"/>
    </w:p>
    <w:p w:rsidR="009B1B85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9B1B85" w:rsidRDefault="00F72512">
      <w:pPr>
        <w:pStyle w:val="Ttulo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9B1B85" w:rsidRDefault="00F72512">
      <w:pPr>
        <w:pStyle w:val="Ttulo3"/>
        <w:widowControl/>
      </w:pPr>
      <w:bookmarkStart w:id="19" w:name="_Toc423410243"/>
      <w:bookmarkStart w:id="20" w:name="_Toc425054509"/>
      <w:bookmarkStart w:id="21" w:name="_Toc508098435"/>
      <w:r>
        <w:t>&lt; Second Alternative Flow &gt;</w:t>
      </w:r>
      <w:bookmarkEnd w:id="19"/>
      <w:bookmarkEnd w:id="20"/>
      <w:bookmarkEnd w:id="21"/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9B1B85" w:rsidRDefault="00F72512">
      <w:pPr>
        <w:pStyle w:val="Ttulo1"/>
      </w:pPr>
      <w:bookmarkStart w:id="22" w:name="_Toc423410251"/>
      <w:bookmarkStart w:id="23" w:name="_Toc425054510"/>
      <w:bookmarkStart w:id="24" w:name="_Toc508098436"/>
      <w:r>
        <w:t>Special Requirements</w:t>
      </w:r>
      <w:bookmarkEnd w:id="22"/>
      <w:bookmarkEnd w:id="23"/>
      <w:bookmarkEnd w:id="24"/>
    </w:p>
    <w:p w:rsidR="009B1B85" w:rsidRDefault="00F72512">
      <w:pPr>
        <w:pStyle w:val="Ttulo2"/>
        <w:widowControl/>
      </w:pPr>
      <w:bookmarkStart w:id="25" w:name="_Toc423410252"/>
      <w:bookmarkStart w:id="26" w:name="_Toc425054511"/>
      <w:bookmarkStart w:id="27" w:name="_Toc508098437"/>
      <w:r>
        <w:t>&lt; First Special Requirement &gt;</w:t>
      </w:r>
      <w:bookmarkEnd w:id="25"/>
      <w:bookmarkEnd w:id="26"/>
      <w:bookmarkEnd w:id="27"/>
    </w:p>
    <w:p w:rsidR="007F2A89" w:rsidRDefault="007F2A89" w:rsidP="007F2A89">
      <w:pPr>
        <w:rPr>
          <w:lang w:val="es-MX"/>
        </w:rPr>
      </w:pPr>
      <w:r w:rsidRPr="007F2A89">
        <w:rPr>
          <w:lang w:val="es-MX"/>
        </w:rPr>
        <w:t>Como requisito especial, el software debe de contar con su respectiv</w:t>
      </w:r>
      <w:r>
        <w:rPr>
          <w:lang w:val="es-MX"/>
        </w:rPr>
        <w:t>o aviso de privacidad para mantener protegida la información de los usuarios.</w:t>
      </w:r>
    </w:p>
    <w:p w:rsidR="00DA43F1" w:rsidRPr="00DA43F1" w:rsidRDefault="00DA43F1" w:rsidP="007F2A89">
      <w:pPr>
        <w:pStyle w:val="Ttulo2"/>
        <w:widowControl/>
      </w:pPr>
      <w:r>
        <w:t>&lt; First Special Requirement &gt;</w:t>
      </w:r>
    </w:p>
    <w:p w:rsidR="00DA43F1" w:rsidRPr="007F2A89" w:rsidRDefault="00DA43F1" w:rsidP="007F2A89">
      <w:pPr>
        <w:rPr>
          <w:lang w:val="es-MX"/>
        </w:rPr>
      </w:pPr>
      <w:r>
        <w:rPr>
          <w:lang w:val="es-MX"/>
        </w:rPr>
        <w:t>Los productos que se van a comercializar son únicamente marcas registradas y originales.</w:t>
      </w:r>
    </w:p>
    <w:p w:rsidR="009B1B85" w:rsidRPr="007F2A89" w:rsidRDefault="009B1B85">
      <w:pPr>
        <w:rPr>
          <w:lang w:val="es-MX"/>
        </w:rPr>
      </w:pPr>
    </w:p>
    <w:p w:rsidR="009B1B85" w:rsidRDefault="00F72512">
      <w:pPr>
        <w:pStyle w:val="Ttulo1"/>
        <w:widowControl/>
      </w:pPr>
      <w:bookmarkStart w:id="28" w:name="_Toc423410253"/>
      <w:bookmarkStart w:id="29" w:name="_Toc425054512"/>
      <w:bookmarkStart w:id="30" w:name="_Toc508098438"/>
      <w:r>
        <w:t>Preconditions</w:t>
      </w:r>
      <w:bookmarkEnd w:id="28"/>
      <w:bookmarkEnd w:id="29"/>
      <w:bookmarkEnd w:id="30"/>
    </w:p>
    <w:p w:rsidR="003175B4" w:rsidRPr="003175B4" w:rsidRDefault="00F72512" w:rsidP="003175B4">
      <w:pPr>
        <w:pStyle w:val="Ttulo2"/>
        <w:widowControl/>
      </w:pPr>
      <w:bookmarkStart w:id="31" w:name="_Toc423410254"/>
      <w:bookmarkStart w:id="32" w:name="_Toc425054513"/>
      <w:bookmarkStart w:id="33" w:name="_Toc508098439"/>
      <w:r>
        <w:t>&lt; Precondition One &gt;</w:t>
      </w:r>
      <w:bookmarkEnd w:id="31"/>
      <w:bookmarkEnd w:id="32"/>
      <w:bookmarkEnd w:id="33"/>
    </w:p>
    <w:p w:rsidR="00DA43F1" w:rsidRDefault="00E8356E" w:rsidP="00E8356E">
      <w:pPr>
        <w:rPr>
          <w:lang w:val="es-MX"/>
        </w:rPr>
      </w:pPr>
      <w:r w:rsidRPr="00E8356E">
        <w:rPr>
          <w:lang w:val="es-MX"/>
        </w:rPr>
        <w:t>A</w:t>
      </w:r>
      <w:r w:rsidR="004C0A8D">
        <w:rPr>
          <w:lang w:val="es-MX"/>
        </w:rPr>
        <w:t xml:space="preserve">ntes de dar de hacer </w:t>
      </w:r>
      <w:r w:rsidR="00DA43F1">
        <w:rPr>
          <w:lang w:val="es-MX"/>
        </w:rPr>
        <w:t>consultas al stock</w:t>
      </w:r>
      <w:r w:rsidRPr="00E8356E">
        <w:rPr>
          <w:lang w:val="es-MX"/>
        </w:rPr>
        <w:t>,</w:t>
      </w:r>
      <w:r>
        <w:rPr>
          <w:lang w:val="es-MX"/>
        </w:rPr>
        <w:t xml:space="preserve"> el usuario que hará </w:t>
      </w:r>
      <w:r w:rsidR="00DA43F1">
        <w:rPr>
          <w:lang w:val="es-MX"/>
        </w:rPr>
        <w:t>dichas consultas</w:t>
      </w:r>
      <w:r>
        <w:rPr>
          <w:lang w:val="es-MX"/>
        </w:rPr>
        <w:t xml:space="preserve">, deberá haberse </w:t>
      </w:r>
      <w:proofErr w:type="spellStart"/>
      <w:r>
        <w:rPr>
          <w:lang w:val="es-MX"/>
        </w:rPr>
        <w:t>logueado</w:t>
      </w:r>
      <w:proofErr w:type="spellEnd"/>
      <w:r>
        <w:rPr>
          <w:lang w:val="es-MX"/>
        </w:rPr>
        <w:t xml:space="preserve"> previamente en el sistema.</w:t>
      </w:r>
      <w:r w:rsidRPr="00E8356E">
        <w:rPr>
          <w:lang w:val="es-MX"/>
        </w:rPr>
        <w:t xml:space="preserve"> </w:t>
      </w:r>
    </w:p>
    <w:p w:rsidR="003175B4" w:rsidRDefault="003175B4" w:rsidP="00E8356E">
      <w:pPr>
        <w:pStyle w:val="Ttulo2"/>
        <w:widowControl/>
      </w:pPr>
      <w:r>
        <w:t xml:space="preserve">&lt; Precondition </w:t>
      </w:r>
      <w:r w:rsidR="004C0A8D">
        <w:t>Two</w:t>
      </w:r>
      <w:r>
        <w:t xml:space="preserve"> &gt;</w:t>
      </w:r>
    </w:p>
    <w:p w:rsidR="004C0A8D" w:rsidRPr="004C0A8D" w:rsidRDefault="00DA43F1" w:rsidP="004C0A8D">
      <w:pPr>
        <w:rPr>
          <w:lang w:val="es-MX"/>
        </w:rPr>
      </w:pPr>
      <w:r>
        <w:rPr>
          <w:lang w:val="es-MX"/>
        </w:rPr>
        <w:t>Al hacer las consultas</w:t>
      </w:r>
      <w:r w:rsidR="004C0A8D" w:rsidRPr="004C0A8D">
        <w:rPr>
          <w:lang w:val="es-MX"/>
        </w:rPr>
        <w:t>, se requi</w:t>
      </w:r>
      <w:r w:rsidR="00F769CC">
        <w:rPr>
          <w:lang w:val="es-MX"/>
        </w:rPr>
        <w:t>e</w:t>
      </w:r>
      <w:r w:rsidR="004C0A8D" w:rsidRPr="004C0A8D">
        <w:rPr>
          <w:lang w:val="es-MX"/>
        </w:rPr>
        <w:t xml:space="preserve">re </w:t>
      </w:r>
      <w:r>
        <w:rPr>
          <w:lang w:val="es-MX"/>
        </w:rPr>
        <w:t>que ya exista al menos un dato que se pueda visualizar.</w:t>
      </w:r>
    </w:p>
    <w:p w:rsidR="009B1B85" w:rsidRPr="00E8356E" w:rsidRDefault="00F72512">
      <w:pPr>
        <w:pStyle w:val="Ttulo1"/>
        <w:widowControl/>
        <w:rPr>
          <w:lang w:val="es-MX"/>
        </w:rPr>
      </w:pPr>
      <w:bookmarkStart w:id="34" w:name="_Toc423410255"/>
      <w:bookmarkStart w:id="35" w:name="_Toc425054514"/>
      <w:bookmarkStart w:id="36" w:name="_Toc508098440"/>
      <w:proofErr w:type="spellStart"/>
      <w:r w:rsidRPr="00E8356E">
        <w:rPr>
          <w:lang w:val="es-MX"/>
        </w:rPr>
        <w:t>Postconditions</w:t>
      </w:r>
      <w:bookmarkEnd w:id="34"/>
      <w:bookmarkEnd w:id="35"/>
      <w:bookmarkEnd w:id="36"/>
      <w:proofErr w:type="spellEnd"/>
    </w:p>
    <w:p w:rsidR="009B1B85" w:rsidRDefault="00F72512">
      <w:pPr>
        <w:pStyle w:val="Ttulo2"/>
        <w:widowControl/>
      </w:pPr>
      <w:bookmarkStart w:id="37" w:name="_Toc423410256"/>
      <w:bookmarkStart w:id="38" w:name="_Toc425054515"/>
      <w:bookmarkStart w:id="39" w:name="_Toc508098441"/>
      <w:r>
        <w:t xml:space="preserve">&lt; </w:t>
      </w:r>
      <w:proofErr w:type="spellStart"/>
      <w:r>
        <w:t>Postcondition</w:t>
      </w:r>
      <w:proofErr w:type="spellEnd"/>
      <w:r>
        <w:t xml:space="preserve"> One &gt;</w:t>
      </w:r>
      <w:bookmarkEnd w:id="37"/>
      <w:bookmarkEnd w:id="38"/>
      <w:bookmarkEnd w:id="39"/>
    </w:p>
    <w:p w:rsidR="00EA7BC5" w:rsidRPr="00EA7BC5" w:rsidRDefault="00EA7BC5" w:rsidP="00EA7BC5">
      <w:pPr>
        <w:rPr>
          <w:lang w:val="es-MX"/>
        </w:rPr>
      </w:pPr>
      <w:r w:rsidRPr="00EA7BC5">
        <w:rPr>
          <w:lang w:val="es-MX"/>
        </w:rPr>
        <w:t>Cuando este caso de uso haya sido terminado</w:t>
      </w:r>
      <w:r>
        <w:rPr>
          <w:lang w:val="es-MX"/>
        </w:rPr>
        <w:t>, el sistema no sufrirá ningún cambio debido a que solo es un medio de consulta.</w:t>
      </w:r>
    </w:p>
    <w:p w:rsidR="009B1B85" w:rsidRDefault="00F72512">
      <w:pPr>
        <w:pStyle w:val="Ttulo1"/>
      </w:pPr>
      <w:bookmarkStart w:id="40" w:name="_Toc508098442"/>
      <w:r>
        <w:lastRenderedPageBreak/>
        <w:t>Extension Points</w:t>
      </w:r>
      <w:bookmarkEnd w:id="40"/>
    </w:p>
    <w:p w:rsidR="009B1B85" w:rsidRDefault="00F72512">
      <w:pPr>
        <w:pStyle w:val="Ttulo2"/>
      </w:pPr>
      <w:bookmarkStart w:id="41" w:name="_Toc508098443"/>
      <w:r>
        <w:t>&lt;Name of Extension Point&gt;</w:t>
      </w:r>
      <w:bookmarkEnd w:id="41"/>
    </w:p>
    <w:p w:rsidR="000F4FC4" w:rsidRPr="002F65BB" w:rsidRDefault="00452775" w:rsidP="002F65BB">
      <w:pPr>
        <w:rPr>
          <w:lang w:val="es-MX"/>
        </w:rPr>
      </w:pPr>
      <w:r>
        <w:rPr>
          <w:lang w:val="es-MX"/>
        </w:rPr>
        <w:t>Para este caso de uso, si cuenta con una extensión</w:t>
      </w:r>
      <w:r w:rsidR="00EA7BC5">
        <w:rPr>
          <w:lang w:val="es-MX"/>
        </w:rPr>
        <w:t xml:space="preserve">, puesto que hacer una consulta de </w:t>
      </w:r>
      <w:r>
        <w:rPr>
          <w:lang w:val="es-MX"/>
        </w:rPr>
        <w:t xml:space="preserve">información, </w:t>
      </w:r>
      <w:r w:rsidR="00EA7BC5">
        <w:rPr>
          <w:lang w:val="es-MX"/>
        </w:rPr>
        <w:t>conlleva a que se haga una búsqueda por diferentes criterios.</w:t>
      </w:r>
    </w:p>
    <w:sectPr w:rsidR="000F4FC4" w:rsidRPr="002F65B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5D" w:rsidRDefault="003B585D">
      <w:pPr>
        <w:spacing w:line="240" w:lineRule="auto"/>
      </w:pPr>
      <w:r>
        <w:separator/>
      </w:r>
    </w:p>
  </w:endnote>
  <w:endnote w:type="continuationSeparator" w:id="0">
    <w:p w:rsidR="003B585D" w:rsidRDefault="003B5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1B8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1B85" w:rsidRDefault="00F7251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1B85" w:rsidRDefault="00F7251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80640">
              <w:t>&lt;Adriana Company&gt;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064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1B85" w:rsidRDefault="00F7251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1592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B1B85" w:rsidRDefault="009B1B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5D" w:rsidRDefault="003B585D">
      <w:pPr>
        <w:spacing w:line="240" w:lineRule="auto"/>
      </w:pPr>
      <w:r>
        <w:separator/>
      </w:r>
    </w:p>
  </w:footnote>
  <w:footnote w:type="continuationSeparator" w:id="0">
    <w:p w:rsidR="003B585D" w:rsidRDefault="003B5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85" w:rsidRDefault="009B1B85">
    <w:pPr>
      <w:rPr>
        <w:sz w:val="24"/>
      </w:rPr>
    </w:pPr>
  </w:p>
  <w:p w:rsidR="009B1B85" w:rsidRDefault="009B1B85">
    <w:pPr>
      <w:pBdr>
        <w:top w:val="single" w:sz="6" w:space="1" w:color="auto"/>
      </w:pBdr>
      <w:rPr>
        <w:sz w:val="24"/>
      </w:rPr>
    </w:pPr>
  </w:p>
  <w:p w:rsidR="009B1B85" w:rsidRDefault="00F725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07FFC">
      <w:rPr>
        <w:rFonts w:ascii="Arial" w:hAnsi="Arial"/>
        <w:b/>
        <w:sz w:val="36"/>
      </w:rPr>
      <w:t>&lt;Adriana Company</w:t>
    </w:r>
    <w:r w:rsidR="00580640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B1B85" w:rsidRDefault="009B1B85">
    <w:pPr>
      <w:pBdr>
        <w:bottom w:val="single" w:sz="6" w:space="1" w:color="auto"/>
      </w:pBdr>
      <w:jc w:val="right"/>
      <w:rPr>
        <w:sz w:val="24"/>
      </w:rPr>
    </w:pPr>
  </w:p>
  <w:p w:rsidR="009B1B85" w:rsidRDefault="009B1B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1B85">
      <w:tc>
        <w:tcPr>
          <w:tcW w:w="6379" w:type="dxa"/>
        </w:tcPr>
        <w:p w:rsidR="009B1B85" w:rsidRDefault="00F72512">
          <w:fldSimple w:instr="subject  \* Mergeformat ">
            <w:r w:rsidR="00A07FFC">
              <w:t>&lt;iTunes</w:t>
            </w:r>
            <w:r w:rsidR="00580640">
              <w:t>&gt;</w:t>
            </w:r>
          </w:fldSimple>
        </w:p>
      </w:tc>
      <w:tc>
        <w:tcPr>
          <w:tcW w:w="3179" w:type="dxa"/>
        </w:tcPr>
        <w:p w:rsidR="009B1B85" w:rsidRDefault="00F7251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B1B85">
      <w:tc>
        <w:tcPr>
          <w:tcW w:w="6379" w:type="dxa"/>
        </w:tcPr>
        <w:p w:rsidR="009B1B85" w:rsidRDefault="00F72512" w:rsidP="0045277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80640">
            <w:t>Use-Ca</w:t>
          </w:r>
          <w:r w:rsidR="00A07FFC">
            <w:t>se Specification: &lt;</w:t>
          </w:r>
          <w:proofErr w:type="spellStart"/>
          <w:r w:rsidR="00A07FFC">
            <w:t>Consultar</w:t>
          </w:r>
          <w:proofErr w:type="spellEnd"/>
          <w:r w:rsidR="00A07FFC">
            <w:t xml:space="preserve"> Stock</w:t>
          </w:r>
          <w:r w:rsidR="00580640">
            <w:t>&gt;</w:t>
          </w:r>
          <w:r>
            <w:fldChar w:fldCharType="end"/>
          </w:r>
        </w:p>
      </w:tc>
      <w:tc>
        <w:tcPr>
          <w:tcW w:w="3179" w:type="dxa"/>
        </w:tcPr>
        <w:p w:rsidR="009B1B85" w:rsidRDefault="00F72512" w:rsidP="002F65BB">
          <w:r>
            <w:t xml:space="preserve">  Date:  &lt;</w:t>
          </w:r>
          <w:r w:rsidR="002F65BB">
            <w:t>11/Sep/16</w:t>
          </w:r>
          <w:r>
            <w:t>&gt;</w:t>
          </w:r>
        </w:p>
      </w:tc>
    </w:tr>
    <w:tr w:rsidR="009B1B85">
      <w:tc>
        <w:tcPr>
          <w:tcW w:w="9558" w:type="dxa"/>
          <w:gridSpan w:val="2"/>
        </w:tcPr>
        <w:p w:rsidR="009B1B85" w:rsidRDefault="00F72512" w:rsidP="002F65BB">
          <w:r>
            <w:t>&lt;</w:t>
          </w:r>
          <w:proofErr w:type="spellStart"/>
          <w:r w:rsidR="002F65BB">
            <w:t>Documento</w:t>
          </w:r>
          <w:proofErr w:type="spellEnd"/>
          <w:r w:rsidR="002F65BB">
            <w:t xml:space="preserve"> </w:t>
          </w:r>
          <w:proofErr w:type="spellStart"/>
          <w:r w:rsidR="002F65BB">
            <w:t>Caso</w:t>
          </w:r>
          <w:proofErr w:type="spellEnd"/>
          <w:r w:rsidR="002F65BB">
            <w:t xml:space="preserve"> de </w:t>
          </w:r>
          <w:proofErr w:type="spellStart"/>
          <w:r w:rsidR="002F65BB">
            <w:t>uso</w:t>
          </w:r>
          <w:proofErr w:type="spellEnd"/>
          <w:r>
            <w:t>&gt;</w:t>
          </w:r>
        </w:p>
      </w:tc>
    </w:tr>
  </w:tbl>
  <w:p w:rsidR="009B1B85" w:rsidRDefault="009B1B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3551E1"/>
    <w:multiLevelType w:val="multilevel"/>
    <w:tmpl w:val="CF7664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C4"/>
    <w:rsid w:val="00051B5A"/>
    <w:rsid w:val="00085E5C"/>
    <w:rsid w:val="000F4FC4"/>
    <w:rsid w:val="001051AD"/>
    <w:rsid w:val="002069D3"/>
    <w:rsid w:val="002E7A3C"/>
    <w:rsid w:val="002F65BB"/>
    <w:rsid w:val="003175B4"/>
    <w:rsid w:val="00373035"/>
    <w:rsid w:val="003B585D"/>
    <w:rsid w:val="003E16CD"/>
    <w:rsid w:val="00445C35"/>
    <w:rsid w:val="00452775"/>
    <w:rsid w:val="004C0A8D"/>
    <w:rsid w:val="00580640"/>
    <w:rsid w:val="005D5013"/>
    <w:rsid w:val="00644D9E"/>
    <w:rsid w:val="007554BE"/>
    <w:rsid w:val="007F2A89"/>
    <w:rsid w:val="00932CCC"/>
    <w:rsid w:val="009B1B85"/>
    <w:rsid w:val="009B63A5"/>
    <w:rsid w:val="00A07FFC"/>
    <w:rsid w:val="00A55D98"/>
    <w:rsid w:val="00B23E9B"/>
    <w:rsid w:val="00B90766"/>
    <w:rsid w:val="00BE52AC"/>
    <w:rsid w:val="00C53D3B"/>
    <w:rsid w:val="00C80989"/>
    <w:rsid w:val="00DA43F1"/>
    <w:rsid w:val="00E349A5"/>
    <w:rsid w:val="00E8356E"/>
    <w:rsid w:val="00E86BAB"/>
    <w:rsid w:val="00EA7BC5"/>
    <w:rsid w:val="00EF277B"/>
    <w:rsid w:val="00F15928"/>
    <w:rsid w:val="00F72512"/>
    <w:rsid w:val="00F769CC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1B30FA-0272-4BFA-85D2-291B5385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Google%20Drive\Pruebas%20de%20software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5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owner</dc:creator>
  <cp:keywords/>
  <dc:description/>
  <cp:lastModifiedBy>Adriana Ortiz</cp:lastModifiedBy>
  <cp:revision>4</cp:revision>
  <cp:lastPrinted>2016-10-10T04:25:00Z</cp:lastPrinted>
  <dcterms:created xsi:type="dcterms:W3CDTF">2016-10-10T04:27:00Z</dcterms:created>
  <dcterms:modified xsi:type="dcterms:W3CDTF">2016-10-10T04:30:00Z</dcterms:modified>
</cp:coreProperties>
</file>